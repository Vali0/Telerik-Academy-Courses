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D93264">
        <w:t xml:space="preserve"> 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DB2B34">
        <w:t xml:space="preserve"> 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06AAC">
        <w:t xml:space="preserve"> 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</w:t>
      </w:r>
      <w:r w:rsidR="0094588A">
        <w:t xml:space="preserve"> </w:t>
      </w:r>
      <w:r w:rsidR="0094588A" w:rsidRPr="0094588A">
        <w:rPr>
          <w:b/>
        </w:rPr>
        <w:t>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6B14CC">
        <w:t xml:space="preserve"> 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>
        <w:rPr>
          <w:b/>
        </w:rPr>
        <w:t xml:space="preserve"> </w:t>
      </w:r>
      <w:r w:rsidR="00CA1B93" w:rsidRPr="00CA1B93">
        <w:t>has</w:t>
      </w:r>
      <w:r w:rsidR="00CA1B93">
        <w:rPr>
          <w:b/>
        </w:rPr>
        <w:t xml:space="preserve"> 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174308">
        <w:t xml:space="preserve"> 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rPr>
          <w:b/>
        </w:rPr>
        <w:t xml:space="preserve"> 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rPr>
          <w:b/>
        </w:rPr>
        <w:t xml:space="preserve"> 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rPr>
          <w:b/>
        </w:rPr>
        <w:t xml:space="preserve"> 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115A88">
        <w:rPr>
          <w:b/>
        </w:rPr>
        <w:t>0</w:t>
      </w:r>
      <w:r>
        <w:rPr>
          <w:b/>
        </w:rPr>
        <w:t xml:space="preserve"> 000 reports </w:t>
      </w:r>
      <w:r w:rsidR="009379DF">
        <w:t>–</w:t>
      </w:r>
      <w:r>
        <w:t xml:space="preserve"> </w:t>
      </w:r>
      <w:r w:rsidR="009379DF">
        <w:t>add average of 50 reports</w:t>
      </w:r>
      <w:r w:rsidR="000F1061">
        <w:t xml:space="preserve"> </w:t>
      </w:r>
      <w:r w:rsidR="009379DF">
        <w:t>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“ “ + last name)  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4F69E1">
        <w:t xml:space="preserve"> </w:t>
      </w:r>
      <w:r w:rsidR="003D0AA5">
        <w:t>full name (first name + “ “ + last name)</w:t>
      </w:r>
      <w:r w:rsidR="004F69E1">
        <w:t>, project</w:t>
      </w:r>
      <w:r w:rsidR="00130468">
        <w:t>’s</w:t>
      </w:r>
      <w:r w:rsidR="004F69E1">
        <w:t xml:space="preserve"> </w:t>
      </w:r>
      <w:r w:rsidR="003D0AA5">
        <w:t>name</w:t>
      </w:r>
      <w:r w:rsidR="004F69E1">
        <w:t>, department</w:t>
      </w:r>
      <w:r w:rsidR="00B2139C">
        <w:t>’s</w:t>
      </w:r>
      <w:r w:rsidR="004F69E1">
        <w:t xml:space="preserve"> 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F47F6C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D12CB8">
        <w:t>urer, model (maximum of 20</w:t>
      </w:r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>
        <w:t xml:space="preserve"> 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924829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  <w:r w:rsidR="009B6D9D">
        <w:t xml:space="preserve"> 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433029">
        <w:t xml:space="preserve"> 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A93045" w:rsidRPr="00A93045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A93045"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1775A">
        <w:t xml:space="preserve"> </w:t>
      </w:r>
      <w:r w:rsidR="00A47D97">
        <w:t>information</w:t>
      </w:r>
      <w:r w:rsidR="0065529A">
        <w:t xml:space="preserve"> 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A93045" w:rsidRPr="00A93045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55234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Pr="008E46CB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  <w:lang w:val="bg-BG"/>
        </w:rPr>
        <w:t xml:space="preserve"> 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AD1A20">
        <w:t xml:space="preserve"> 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>
        <w:t xml:space="preserve"> 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602FDB">
        <w:t xml:space="preserve"> 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 xml:space="preserve">  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</w:t>
      </w:r>
      <w:r w:rsidR="00F51D66">
        <w:t xml:space="preserve"> </w:t>
      </w:r>
      <w:r w:rsidR="00671F54">
        <w:t>-</w:t>
      </w:r>
      <w:r w:rsidR="001A031B">
        <w:t xml:space="preserve"> 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>Where clauses can be one or many. If many where clauses are provided, use “and”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&lt;Cities&gt;</w:t>
            </w:r>
          </w:p>
          <w:p w:rsidR="00550149" w:rsidRPr="00CC00AD" w:rsidRDefault="00550149" w:rsidP="00E92CB7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  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  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  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 xml:space="preserve">  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56643A" w:rsidRDefault="0056643A" w:rsidP="00E97607">
      <w:pPr>
        <w:rPr>
          <w:b/>
        </w:rPr>
      </w:pPr>
    </w:p>
    <w:p w:rsidR="0056643A" w:rsidRDefault="0056643A" w:rsidP="00E97607">
      <w:pPr>
        <w:rPr>
          <w:b/>
        </w:rPr>
      </w:pPr>
      <w:r>
        <w:rPr>
          <w:b/>
        </w:rPr>
        <w:t>// Note: Last car has city kystendil</w:t>
      </w:r>
      <w:bookmarkStart w:id="0" w:name="_GoBack"/>
      <w:bookmarkEnd w:id="0"/>
    </w:p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lastRenderedPageBreak/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9"/>
      <w:footerReference w:type="default" r:id="rId10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B71" w:rsidRDefault="00654B71">
      <w:r>
        <w:separator/>
      </w:r>
    </w:p>
  </w:endnote>
  <w:endnote w:type="continuationSeparator" w:id="0">
    <w:p w:rsidR="00654B71" w:rsidRDefault="0065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E838F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6643A">
            <w:rPr>
              <w:noProof/>
            </w:rPr>
            <w:t>4</w:t>
          </w:r>
          <w:r w:rsidRPr="000E532F">
            <w:fldChar w:fldCharType="end"/>
          </w:r>
          <w:r w:rsidRPr="000E532F">
            <w:t xml:space="preserve"> of </w:t>
          </w:r>
          <w:r w:rsidR="00654B71">
            <w:fldChar w:fldCharType="begin"/>
          </w:r>
          <w:r w:rsidR="00654B71">
            <w:instrText xml:space="preserve"> NUMPAGES </w:instrText>
          </w:r>
          <w:r w:rsidR="00654B71">
            <w:fldChar w:fldCharType="separate"/>
          </w:r>
          <w:r w:rsidR="0056643A">
            <w:rPr>
              <w:noProof/>
            </w:rPr>
            <w:t>5</w:t>
          </w:r>
          <w:r w:rsidR="00654B71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654B71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  <w:r w:rsidR="00E838F0" w:rsidRPr="00127768">
            <w:rPr>
              <w:b/>
              <w:noProof/>
              <w:szCs w:val="22"/>
            </w:rPr>
            <w:t xml:space="preserve"> </w:t>
          </w:r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B71" w:rsidRDefault="00654B71">
      <w:r>
        <w:separator/>
      </w:r>
    </w:p>
  </w:footnote>
  <w:footnote w:type="continuationSeparator" w:id="0">
    <w:p w:rsidR="00654B71" w:rsidRDefault="00654B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en-GB" w:eastAsia="en-GB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654B71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  <w:r w:rsidR="00E838F0">
            <w:t xml:space="preserve"> </w:t>
          </w:r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attachedTemplate r:id="rId1"/>
  <w:stylePaneFormatFilter w:val="3201" w:allStyles="1" w:customStyles="0" w:latentStyles="0" w:stylesInUse="0" w:headingStyles="0" w:numberingStyles="0" w:tableStyles="0" w:directFormattingOnRuns="0" w:directFormattingOnParagraphs="1" w:directFormattingOnNumbering="0" w:directFormattingOnTables="0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5A88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43A"/>
    <w:rsid w:val="005668A0"/>
    <w:rsid w:val="00571182"/>
    <w:rsid w:val="00574748"/>
    <w:rsid w:val="00577F46"/>
    <w:rsid w:val="00580BBF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4B71"/>
    <w:rsid w:val="0065529A"/>
    <w:rsid w:val="00657806"/>
    <w:rsid w:val="00660EC8"/>
    <w:rsid w:val="00663699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5FEA"/>
    <w:rsid w:val="007C0026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2CB8"/>
    <w:rsid w:val="00D13C11"/>
    <w:rsid w:val="00D164DC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2CB7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1D0CC-5ED3-403F-8786-A8954C28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511</TotalTime>
  <Pages>5</Pages>
  <Words>1390</Words>
  <Characters>7926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9298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Valentin Radev</cp:lastModifiedBy>
  <cp:revision>92</cp:revision>
  <cp:lastPrinted>2009-11-24T10:33:00Z</cp:lastPrinted>
  <dcterms:created xsi:type="dcterms:W3CDTF">2014-09-07T14:19:00Z</dcterms:created>
  <dcterms:modified xsi:type="dcterms:W3CDTF">2014-09-08T14:20:00Z</dcterms:modified>
</cp:coreProperties>
</file>